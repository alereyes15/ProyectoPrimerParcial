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14"/>
        <w:gridCol w:w="7025"/>
      </w:tblGrid>
      <w:tr w:rsidR="0096472C">
        <w:trPr>
          <w:trHeight w:val="648"/>
        </w:trPr>
        <w:tc>
          <w:tcPr>
            <w:tcW w:w="2047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96472C" w:rsidRDefault="0096472C">
            <w:pPr>
              <w:pStyle w:val="Nombre"/>
            </w:pPr>
          </w:p>
        </w:tc>
        <w:tc>
          <w:tcPr>
            <w:tcW w:w="6809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96472C" w:rsidRDefault="0092395A" w:rsidP="0002322E">
            <w:pPr>
              <w:pStyle w:val="Nombre"/>
            </w:pPr>
            <w:sdt>
              <w:sdtPr>
                <w:id w:val="809184597"/>
                <w:placeholder>
                  <w:docPart w:val="72B099F9A6974B71BE25B5E9BA8047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2239D1">
                  <w:rPr>
                    <w:lang w:val="es-MX"/>
                  </w:rPr>
                  <w:t xml:space="preserve">Alejandra </w:t>
                </w:r>
                <w:proofErr w:type="spellStart"/>
                <w:r w:rsidR="002239D1">
                  <w:rPr>
                    <w:lang w:val="es-MX"/>
                  </w:rPr>
                  <w:t>Cristine</w:t>
                </w:r>
                <w:proofErr w:type="spellEnd"/>
                <w:r w:rsidR="002239D1">
                  <w:rPr>
                    <w:lang w:val="es-MX"/>
                  </w:rPr>
                  <w:t xml:space="preserve"> Reyes</w:t>
                </w:r>
              </w:sdtContent>
            </w:sdt>
          </w:p>
        </w:tc>
      </w:tr>
      <w:tr w:rsidR="0096472C">
        <w:trPr>
          <w:trHeight w:val="144"/>
        </w:trPr>
        <w:tc>
          <w:tcPr>
            <w:tcW w:w="2047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Fecha"/>
              <w:id w:val="809184598"/>
              <w:placeholder>
                <w:docPart w:val="E8B997C4F8E04B0FA6F3DF66CB9A5FFA"/>
              </w:placeholder>
              <w:date w:fullDate="2017-06-19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96472C" w:rsidRDefault="002239D1" w:rsidP="00FF1F91">
                <w:pPr>
                  <w:pStyle w:val="Fecha"/>
                  <w:framePr w:wrap="auto" w:hAnchor="text" w:xAlign="left" w:yAlign="inline"/>
                  <w:suppressOverlap w:val="0"/>
                </w:pPr>
                <w:r>
                  <w:t>19-6-2017</w:t>
                </w:r>
              </w:p>
            </w:sdtContent>
          </w:sdt>
        </w:tc>
        <w:tc>
          <w:tcPr>
            <w:tcW w:w="6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472C" w:rsidRDefault="005C4C4E">
            <w:r>
              <w:t>RESUME</w:t>
            </w:r>
            <w:r w:rsidR="000531A4">
              <w:t>N</w:t>
            </w:r>
          </w:p>
        </w:tc>
      </w:tr>
      <w:tr w:rsidR="0096472C" w:rsidRPr="00AE65A6">
        <w:trPr>
          <w:trHeight w:val="25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72C" w:rsidRDefault="007962B9">
            <w:pPr>
              <w:jc w:val="center"/>
            </w:pPr>
            <w:r w:rsidRPr="007962B9">
              <w:rPr>
                <w:noProof/>
                <w:lang w:val="es-MX" w:eastAsia="es-MX"/>
              </w:rPr>
              <w:drawing>
                <wp:inline distT="0" distB="0" distL="0" distR="0" wp14:anchorId="62224E03" wp14:editId="5917B895">
                  <wp:extent cx="1472339" cy="1798898"/>
                  <wp:effectExtent l="0" t="0" r="0" b="0"/>
                  <wp:docPr id="1" name="Imagen 1" descr="C:\Users\Alejandra Reyes\Downloads\19402377_1247923248666550_82346926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jandra Reyes\Downloads\19402377_1247923248666550_823469269_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9" t="-3" r="2901" b="2"/>
                          <a:stretch/>
                        </pic:blipFill>
                        <pic:spPr bwMode="auto">
                          <a:xfrm>
                            <a:off x="0" y="0"/>
                            <a:ext cx="1473245" cy="180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9057D" w:rsidRDefault="0002322E">
            <w:pPr>
              <w:pStyle w:val="Direccindelremitente0"/>
            </w:pPr>
            <w:r>
              <w:t>1ra. Cerrada D</w:t>
            </w:r>
            <w:r w:rsidR="0099057D">
              <w:t xml:space="preserve">e </w:t>
            </w:r>
            <w:proofErr w:type="spellStart"/>
            <w:r w:rsidR="0099057D">
              <w:t>Chactemal</w:t>
            </w:r>
            <w:proofErr w:type="spellEnd"/>
            <w:r w:rsidR="0099057D">
              <w:t xml:space="preserve"> Lot 1-01 Mz.8 Casa </w:t>
            </w:r>
            <w:r w:rsidR="00414F4C">
              <w:t>Núm.</w:t>
            </w:r>
            <w:r>
              <w:t xml:space="preserve"> 13</w:t>
            </w:r>
            <w:r w:rsidR="0099057D">
              <w:t xml:space="preserve"> Reg. 519</w:t>
            </w:r>
          </w:p>
          <w:p w:rsidR="0099057D" w:rsidRDefault="0099057D">
            <w:pPr>
              <w:pStyle w:val="Direccindelremitente0"/>
            </w:pPr>
            <w:r>
              <w:t xml:space="preserve"> </w:t>
            </w:r>
            <w:proofErr w:type="spellStart"/>
            <w:r>
              <w:t>Fracc</w:t>
            </w:r>
            <w:proofErr w:type="spellEnd"/>
            <w:r>
              <w:t xml:space="preserve">. Rinconada Balam </w:t>
            </w:r>
            <w:proofErr w:type="spellStart"/>
            <w:r>
              <w:t>Ku</w:t>
            </w:r>
            <w:proofErr w:type="spellEnd"/>
          </w:p>
          <w:p w:rsidR="0099057D" w:rsidRDefault="00414F4C" w:rsidP="0002322E">
            <w:pPr>
              <w:pStyle w:val="Direccindelremitente0"/>
            </w:pPr>
            <w:r>
              <w:t>Cancún</w:t>
            </w:r>
            <w:r w:rsidR="0099057D">
              <w:t xml:space="preserve"> Q. Roo </w:t>
            </w:r>
            <w:r>
              <w:t>México</w:t>
            </w:r>
          </w:p>
          <w:p w:rsidR="00414F4C" w:rsidRPr="00067674" w:rsidRDefault="006A373F" w:rsidP="0002322E">
            <w:pPr>
              <w:pStyle w:val="Direccindelremitente0"/>
              <w:rPr>
                <w:lang w:val="es-MX"/>
              </w:rPr>
            </w:pPr>
            <w:r w:rsidRPr="00067674">
              <w:rPr>
                <w:lang w:val="es-MX"/>
              </w:rPr>
              <w:t>Teléfono de Casa</w:t>
            </w:r>
            <w:r w:rsidR="007962B9">
              <w:rPr>
                <w:lang w:val="es-MX"/>
              </w:rPr>
              <w:t>:</w:t>
            </w:r>
            <w:r w:rsidR="0002322E" w:rsidRPr="00067674">
              <w:rPr>
                <w:lang w:val="es-MX"/>
              </w:rPr>
              <w:t xml:space="preserve"> 8827954</w:t>
            </w:r>
          </w:p>
          <w:p w:rsidR="006A373F" w:rsidRPr="007D1F1A" w:rsidRDefault="00067674" w:rsidP="0002322E">
            <w:pPr>
              <w:pStyle w:val="Direccindelremitente0"/>
              <w:rPr>
                <w:lang w:val="es-MX"/>
              </w:rPr>
            </w:pPr>
            <w:r w:rsidRPr="007D1F1A">
              <w:rPr>
                <w:lang w:val="es-MX"/>
              </w:rPr>
              <w:t>Celular</w:t>
            </w:r>
            <w:r w:rsidR="007962B9" w:rsidRPr="007D1F1A">
              <w:rPr>
                <w:lang w:val="es-MX"/>
              </w:rPr>
              <w:t>:</w:t>
            </w:r>
            <w:r w:rsidR="00EF196B" w:rsidRPr="007D1F1A">
              <w:rPr>
                <w:lang w:val="es-MX"/>
              </w:rPr>
              <w:t xml:space="preserve"> 998 2226890</w:t>
            </w:r>
          </w:p>
          <w:p w:rsidR="0002322E" w:rsidRPr="007D1F1A" w:rsidRDefault="0099057D" w:rsidP="0002322E">
            <w:pPr>
              <w:pStyle w:val="Direccindelremitente0"/>
              <w:rPr>
                <w:lang w:val="es-MX"/>
              </w:rPr>
            </w:pPr>
            <w:r w:rsidRPr="007D1F1A">
              <w:rPr>
                <w:lang w:val="es-MX"/>
              </w:rPr>
              <w:t xml:space="preserve">Email: </w:t>
            </w:r>
            <w:hyperlink r:id="rId9" w:history="1">
              <w:r w:rsidR="00EF196B" w:rsidRPr="007D1F1A">
                <w:rPr>
                  <w:rStyle w:val="Hipervnculo"/>
                  <w:lang w:val="es-MX"/>
                </w:rPr>
                <w:t>160300139@unicaribe.mx</w:t>
              </w:r>
            </w:hyperlink>
            <w:r w:rsidR="00EF196B" w:rsidRPr="007D1F1A">
              <w:rPr>
                <w:lang w:val="es-MX"/>
              </w:rPr>
              <w:t xml:space="preserve"> </w:t>
            </w:r>
          </w:p>
          <w:p w:rsidR="006A373F" w:rsidRPr="007D1F1A" w:rsidRDefault="00FB7CE4" w:rsidP="0002322E">
            <w:pPr>
              <w:pStyle w:val="Direccindelremitente0"/>
              <w:rPr>
                <w:lang w:val="es-MX"/>
              </w:rPr>
            </w:pPr>
            <w:r w:rsidRPr="007D1F1A">
              <w:rPr>
                <w:lang w:val="es-MX"/>
              </w:rPr>
              <w:t>RFC: REAL980815482</w:t>
            </w:r>
          </w:p>
          <w:p w:rsidR="006A373F" w:rsidRPr="007D1F1A" w:rsidRDefault="00FB7CE4" w:rsidP="0002322E">
            <w:pPr>
              <w:pStyle w:val="Direccindelremitente0"/>
              <w:rPr>
                <w:lang w:val="es-MX"/>
              </w:rPr>
            </w:pPr>
            <w:r w:rsidRPr="007D1F1A">
              <w:rPr>
                <w:lang w:val="es-MX"/>
              </w:rPr>
              <w:t>IMSS: 27169800086</w:t>
            </w:r>
          </w:p>
          <w:p w:rsidR="006A373F" w:rsidRPr="007D1F1A" w:rsidRDefault="00FB7CE4" w:rsidP="0002322E">
            <w:pPr>
              <w:pStyle w:val="Direccindelremitente0"/>
              <w:rPr>
                <w:lang w:val="es-MX"/>
              </w:rPr>
            </w:pPr>
            <w:r w:rsidRPr="007D1F1A">
              <w:rPr>
                <w:lang w:val="es-MX"/>
              </w:rPr>
              <w:t>CURP: REXA980815MNEYXL06</w:t>
            </w:r>
          </w:p>
          <w:p w:rsidR="006A373F" w:rsidRDefault="006A373F" w:rsidP="0002322E">
            <w:pPr>
              <w:pStyle w:val="Direccindelremitente0"/>
            </w:pPr>
            <w:r>
              <w:t xml:space="preserve">Lugar de </w:t>
            </w:r>
            <w:r w:rsidR="00EF196B">
              <w:t>Nacimiento: Houston T.X.</w:t>
            </w:r>
          </w:p>
          <w:p w:rsidR="006346B4" w:rsidRDefault="006346B4" w:rsidP="0002322E">
            <w:pPr>
              <w:pStyle w:val="Direccindelremitente0"/>
            </w:pPr>
            <w:r>
              <w:t xml:space="preserve">Edad: </w:t>
            </w:r>
            <w:r w:rsidR="004D5187">
              <w:t>19</w:t>
            </w:r>
            <w:bookmarkStart w:id="0" w:name="_GoBack"/>
            <w:bookmarkEnd w:id="0"/>
            <w:r w:rsidR="00CB6D5E">
              <w:t xml:space="preserve"> </w:t>
            </w:r>
            <w:r>
              <w:t>años</w:t>
            </w:r>
          </w:p>
          <w:p w:rsidR="006346B4" w:rsidRDefault="00EF196B" w:rsidP="0002322E">
            <w:pPr>
              <w:pStyle w:val="Direccindelremitente0"/>
            </w:pPr>
            <w:r>
              <w:t>Estado Civil: Soltera</w:t>
            </w:r>
          </w:p>
          <w:p w:rsidR="0096472C" w:rsidRPr="00067674" w:rsidRDefault="0096472C" w:rsidP="006A373F">
            <w:pPr>
              <w:pStyle w:val="Direccindelremitente0"/>
              <w:rPr>
                <w:lang w:val="es-MX"/>
              </w:rPr>
            </w:pPr>
          </w:p>
        </w:tc>
      </w:tr>
    </w:tbl>
    <w:p w:rsidR="0096472C" w:rsidRPr="00067674" w:rsidRDefault="0096472C">
      <w:pPr>
        <w:rPr>
          <w:lang w:val="es-MX"/>
        </w:rPr>
      </w:pPr>
    </w:p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257"/>
        <w:gridCol w:w="7374"/>
      </w:tblGrid>
      <w:tr w:rsidR="0096472C" w:rsidRPr="000531A4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72C" w:rsidRPr="00067674" w:rsidRDefault="0096472C">
            <w:pPr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E1D8B" w:rsidRDefault="00D64878">
            <w:pPr>
              <w:pStyle w:val="Seccin"/>
            </w:pPr>
            <w:r w:rsidRPr="000531A4">
              <w:t>Formación académica</w:t>
            </w:r>
          </w:p>
          <w:p w:rsidR="00842040" w:rsidRPr="000531A4" w:rsidRDefault="00842040">
            <w:pPr>
              <w:pStyle w:val="Seccin"/>
            </w:pPr>
          </w:p>
          <w:p w:rsidR="00EF196B" w:rsidRPr="007D1F1A" w:rsidRDefault="00EF196B">
            <w:pPr>
              <w:pStyle w:val="Subseccin"/>
              <w:rPr>
                <w:lang w:val="es-MX"/>
              </w:rPr>
            </w:pPr>
            <w:r w:rsidRPr="007D1F1A">
              <w:rPr>
                <w:lang w:val="es-MX"/>
              </w:rPr>
              <w:t xml:space="preserve">Elementary </w:t>
            </w:r>
            <w:proofErr w:type="spellStart"/>
            <w:r w:rsidRPr="007D1F1A">
              <w:rPr>
                <w:lang w:val="es-MX"/>
              </w:rPr>
              <w:t>School</w:t>
            </w:r>
            <w:proofErr w:type="spellEnd"/>
            <w:r w:rsidRPr="007D1F1A">
              <w:rPr>
                <w:lang w:val="es-MX"/>
              </w:rPr>
              <w:t xml:space="preserve"> J.R. Harris</w:t>
            </w:r>
          </w:p>
          <w:p w:rsidR="0023398B" w:rsidRPr="007D1F1A" w:rsidRDefault="00EF196B">
            <w:pPr>
              <w:pStyle w:val="Subseccin"/>
              <w:rPr>
                <w:lang w:val="es-MX"/>
              </w:rPr>
            </w:pPr>
            <w:r w:rsidRPr="007D1F1A">
              <w:rPr>
                <w:lang w:val="es-MX"/>
              </w:rPr>
              <w:t>Houston, Texas EUA</w:t>
            </w:r>
          </w:p>
          <w:p w:rsidR="0002322E" w:rsidRDefault="00EF196B">
            <w:pPr>
              <w:pStyle w:val="Subseccin"/>
            </w:pPr>
            <w:r>
              <w:t>Prima</w:t>
            </w:r>
            <w:r w:rsidR="00AE65A6" w:rsidRPr="000531A4">
              <w:t>ria</w:t>
            </w:r>
          </w:p>
          <w:p w:rsidR="00FC4A6E" w:rsidRDefault="00FC4A6E">
            <w:pPr>
              <w:pStyle w:val="Subseccin"/>
            </w:pPr>
            <w:r>
              <w:t>2004-2005</w:t>
            </w:r>
          </w:p>
          <w:p w:rsidR="0002322E" w:rsidRDefault="00EF196B">
            <w:pPr>
              <w:pStyle w:val="Subseccin"/>
            </w:pPr>
            <w:r>
              <w:t>1°de primaria</w:t>
            </w:r>
          </w:p>
          <w:p w:rsidR="00EF196B" w:rsidRDefault="00EF196B">
            <w:pPr>
              <w:pStyle w:val="Subseccin"/>
            </w:pPr>
          </w:p>
          <w:p w:rsidR="00EF196B" w:rsidRDefault="00EF196B">
            <w:pPr>
              <w:pStyle w:val="Subseccin"/>
            </w:pPr>
            <w:r>
              <w:t xml:space="preserve">Instituto </w:t>
            </w:r>
            <w:r w:rsidR="007962B9" w:rsidRPr="007962B9">
              <w:t>Summerhill</w:t>
            </w:r>
          </w:p>
          <w:p w:rsidR="00EF196B" w:rsidRDefault="00B91F63">
            <w:pPr>
              <w:pStyle w:val="Subseccin"/>
            </w:pPr>
            <w:r>
              <w:t>Cancún</w:t>
            </w:r>
            <w:r w:rsidR="00EF196B">
              <w:t xml:space="preserve">, Quintana Roo </w:t>
            </w:r>
            <w:r>
              <w:t>México</w:t>
            </w:r>
          </w:p>
          <w:p w:rsidR="00EF196B" w:rsidRDefault="00EF196B">
            <w:pPr>
              <w:pStyle w:val="Subseccin"/>
            </w:pPr>
            <w:r>
              <w:t>Primaria</w:t>
            </w:r>
          </w:p>
          <w:p w:rsidR="00FC4A6E" w:rsidRDefault="00FC4A6E">
            <w:pPr>
              <w:pStyle w:val="Subseccin"/>
            </w:pPr>
            <w:r>
              <w:t>2005-2006</w:t>
            </w:r>
          </w:p>
          <w:p w:rsidR="00EF196B" w:rsidRDefault="00EF196B">
            <w:pPr>
              <w:pStyle w:val="Subseccin"/>
            </w:pPr>
            <w:r>
              <w:t>2°de primaria</w:t>
            </w:r>
          </w:p>
          <w:p w:rsidR="00EF196B" w:rsidRDefault="00EF196B">
            <w:pPr>
              <w:pStyle w:val="Subseccin"/>
            </w:pPr>
          </w:p>
          <w:p w:rsidR="00FC4A6E" w:rsidRDefault="00FC4A6E">
            <w:pPr>
              <w:pStyle w:val="Subseccin"/>
            </w:pPr>
            <w:r>
              <w:t xml:space="preserve">Escuela Primaria </w:t>
            </w:r>
            <w:proofErr w:type="spellStart"/>
            <w:r>
              <w:t>Popol-vuh</w:t>
            </w:r>
            <w:proofErr w:type="spellEnd"/>
          </w:p>
          <w:p w:rsidR="00FC4A6E" w:rsidRDefault="00FC4A6E">
            <w:pPr>
              <w:pStyle w:val="Subseccin"/>
            </w:pPr>
            <w:r>
              <w:t>Cancún, Quintana Roo México</w:t>
            </w:r>
          </w:p>
          <w:p w:rsidR="00EF196B" w:rsidRDefault="00FC4A6E">
            <w:pPr>
              <w:pStyle w:val="Subseccin"/>
            </w:pPr>
            <w:r>
              <w:t xml:space="preserve">Primaria </w:t>
            </w:r>
            <w:r w:rsidR="00EF196B">
              <w:t xml:space="preserve"> </w:t>
            </w:r>
          </w:p>
          <w:p w:rsidR="00FC4A6E" w:rsidRDefault="00FC4A6E">
            <w:pPr>
              <w:pStyle w:val="Subseccin"/>
            </w:pPr>
            <w:r>
              <w:lastRenderedPageBreak/>
              <w:t>2006-2010</w:t>
            </w:r>
          </w:p>
          <w:p w:rsidR="00FC4A6E" w:rsidRDefault="00FC4A6E">
            <w:pPr>
              <w:pStyle w:val="Subseccin"/>
            </w:pPr>
            <w:r>
              <w:t>3°- 6°</w:t>
            </w:r>
          </w:p>
          <w:p w:rsidR="00FC4A6E" w:rsidRPr="000531A4" w:rsidRDefault="00FC4A6E">
            <w:pPr>
              <w:pStyle w:val="Subseccin"/>
            </w:pPr>
            <w:r>
              <w:t>Certificada</w:t>
            </w:r>
          </w:p>
          <w:p w:rsidR="0002322E" w:rsidRPr="000531A4" w:rsidRDefault="0002322E">
            <w:pPr>
              <w:pStyle w:val="Subseccin"/>
            </w:pPr>
          </w:p>
          <w:p w:rsidR="0002322E" w:rsidRPr="000531A4" w:rsidRDefault="00FB7CE4">
            <w:pPr>
              <w:pStyle w:val="Subseccin"/>
            </w:pPr>
            <w:r>
              <w:t>Esc. Sec. Federal</w:t>
            </w:r>
            <w:r w:rsidR="00FC4A6E">
              <w:t>#18 “Cecilio Chi”</w:t>
            </w:r>
          </w:p>
          <w:p w:rsidR="00FC4A6E" w:rsidRDefault="00FC4A6E" w:rsidP="00FC4A6E">
            <w:pPr>
              <w:pStyle w:val="Subseccin"/>
            </w:pPr>
            <w:r>
              <w:t>Cancún, Quintana Roo México</w:t>
            </w:r>
          </w:p>
          <w:p w:rsidR="0023398B" w:rsidRDefault="00AE65A6">
            <w:pPr>
              <w:pStyle w:val="Subseccin"/>
            </w:pPr>
            <w:r w:rsidRPr="000531A4">
              <w:t>Secundaria</w:t>
            </w:r>
          </w:p>
          <w:p w:rsidR="00FC4A6E" w:rsidRPr="000531A4" w:rsidRDefault="00FC4A6E">
            <w:pPr>
              <w:pStyle w:val="Subseccin"/>
            </w:pPr>
            <w:r>
              <w:t>2010-2013</w:t>
            </w:r>
          </w:p>
          <w:p w:rsidR="0023398B" w:rsidRPr="000531A4" w:rsidRDefault="0023398B">
            <w:pPr>
              <w:pStyle w:val="Subseccin"/>
            </w:pPr>
            <w:r w:rsidRPr="000531A4">
              <w:t>Certifica</w:t>
            </w:r>
            <w:r w:rsidR="00FC4A6E">
              <w:t>da</w:t>
            </w:r>
          </w:p>
          <w:p w:rsidR="0023398B" w:rsidRPr="000531A4" w:rsidRDefault="0023398B">
            <w:pPr>
              <w:pStyle w:val="Subseccin"/>
            </w:pPr>
          </w:p>
          <w:p w:rsidR="0023398B" w:rsidRPr="000531A4" w:rsidRDefault="00FC4A6E">
            <w:pPr>
              <w:pStyle w:val="Subseccin"/>
            </w:pPr>
            <w:r>
              <w:t xml:space="preserve">Centro de Bachillerato </w:t>
            </w:r>
            <w:r w:rsidR="002239D1">
              <w:t>Tecnológico</w:t>
            </w:r>
            <w:r>
              <w:t xml:space="preserve"> industrial</w:t>
            </w:r>
            <w:r w:rsidR="002239D1">
              <w:t xml:space="preserve"> </w:t>
            </w:r>
            <w:r>
              <w:t>y de servicios No.</w:t>
            </w:r>
            <w:proofErr w:type="gramStart"/>
            <w:r w:rsidR="002239D1">
              <w:t xml:space="preserve">111 </w:t>
            </w:r>
            <w:r w:rsidR="00FB7CE4">
              <w:t>”</w:t>
            </w:r>
            <w:r w:rsidR="002239D1">
              <w:t>Leona</w:t>
            </w:r>
            <w:proofErr w:type="gramEnd"/>
            <w:r>
              <w:t xml:space="preserve"> Vicario”</w:t>
            </w:r>
          </w:p>
          <w:p w:rsidR="00FC4A6E" w:rsidRDefault="00FC4A6E" w:rsidP="00FC4A6E">
            <w:pPr>
              <w:pStyle w:val="Subseccin"/>
            </w:pPr>
            <w:r>
              <w:t>Cancún, Quintana Roo México</w:t>
            </w:r>
          </w:p>
          <w:p w:rsidR="0005062B" w:rsidRPr="000531A4" w:rsidRDefault="00FC4A6E">
            <w:pPr>
              <w:pStyle w:val="Subseccin"/>
            </w:pPr>
            <w:r>
              <w:t xml:space="preserve">Bachillerato </w:t>
            </w:r>
            <w:r w:rsidR="002239D1">
              <w:t>Especialidad Programación</w:t>
            </w:r>
          </w:p>
          <w:p w:rsidR="002239D1" w:rsidRDefault="002239D1">
            <w:pPr>
              <w:pStyle w:val="Subseccin"/>
            </w:pPr>
            <w:r>
              <w:t>2013-2016</w:t>
            </w:r>
          </w:p>
          <w:p w:rsidR="0023398B" w:rsidRPr="000531A4" w:rsidRDefault="0023398B">
            <w:pPr>
              <w:pStyle w:val="Subseccin"/>
            </w:pPr>
            <w:r w:rsidRPr="000531A4">
              <w:t>Certifica</w:t>
            </w:r>
            <w:r w:rsidR="002239D1">
              <w:t>da en Bachillerato y técnico en Programación</w:t>
            </w:r>
          </w:p>
          <w:p w:rsidR="0023398B" w:rsidRPr="000531A4" w:rsidRDefault="0023398B">
            <w:pPr>
              <w:pStyle w:val="Subseccin"/>
            </w:pPr>
          </w:p>
          <w:p w:rsidR="0023398B" w:rsidRPr="000531A4" w:rsidRDefault="0023398B">
            <w:pPr>
              <w:pStyle w:val="Subseccin"/>
            </w:pPr>
            <w:r w:rsidRPr="000531A4">
              <w:t>Universidad de</w:t>
            </w:r>
            <w:r w:rsidR="002239D1">
              <w:t>l Caribe</w:t>
            </w:r>
          </w:p>
          <w:p w:rsidR="002239D1" w:rsidRDefault="002239D1" w:rsidP="002239D1">
            <w:pPr>
              <w:pStyle w:val="Subseccin"/>
            </w:pPr>
            <w:r>
              <w:t>Cancún, Quintana Roo México</w:t>
            </w:r>
          </w:p>
          <w:p w:rsidR="002239D1" w:rsidRDefault="002239D1">
            <w:pPr>
              <w:pStyle w:val="Subseccin"/>
            </w:pPr>
            <w:r>
              <w:t>Ing. Datos e Inteligencia Organizacional</w:t>
            </w:r>
          </w:p>
          <w:p w:rsidR="002239D1" w:rsidRDefault="002239D1" w:rsidP="0099057D">
            <w:pPr>
              <w:pStyle w:val="Subseccin"/>
            </w:pPr>
            <w:r>
              <w:t>2016 - hasta la fecha</w:t>
            </w:r>
          </w:p>
          <w:p w:rsidR="00230EE8" w:rsidRDefault="00E72A36">
            <w:pPr>
              <w:pStyle w:val="Seccin"/>
              <w:rPr>
                <w:lang w:val="es-MX"/>
              </w:rPr>
            </w:pPr>
            <w:r w:rsidRPr="00067674">
              <w:rPr>
                <w:lang w:val="es-MX"/>
              </w:rPr>
              <w:t>EXPER</w:t>
            </w:r>
            <w:r w:rsidR="00F26FE3" w:rsidRPr="00067674">
              <w:rPr>
                <w:lang w:val="es-MX"/>
              </w:rPr>
              <w:t>I</w:t>
            </w:r>
            <w:r w:rsidRPr="00067674">
              <w:rPr>
                <w:lang w:val="es-MX"/>
              </w:rPr>
              <w:t>E</w:t>
            </w:r>
            <w:r w:rsidR="00F26FE3" w:rsidRPr="00067674">
              <w:rPr>
                <w:lang w:val="es-MX"/>
              </w:rPr>
              <w:t xml:space="preserve">NCIA </w:t>
            </w:r>
            <w:r w:rsidR="0086472D" w:rsidRPr="00067674">
              <w:rPr>
                <w:lang w:val="es-MX"/>
              </w:rPr>
              <w:t>LABO</w:t>
            </w:r>
            <w:r w:rsidR="00F26FE3" w:rsidRPr="00067674">
              <w:rPr>
                <w:lang w:val="es-MX"/>
              </w:rPr>
              <w:t>RAL</w:t>
            </w:r>
          </w:p>
          <w:p w:rsidR="0099057D" w:rsidRDefault="00B91F63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  <w:r>
              <w:rPr>
                <w:b w:val="0"/>
                <w:color w:val="auto"/>
                <w:spacing w:val="0"/>
                <w:lang w:val="es-MX"/>
              </w:rPr>
              <w:t>Auxiliar de p</w:t>
            </w:r>
            <w:r w:rsidR="0097220C">
              <w:rPr>
                <w:b w:val="0"/>
                <w:color w:val="auto"/>
                <w:spacing w:val="0"/>
                <w:lang w:val="es-MX"/>
              </w:rPr>
              <w:t>refect</w:t>
            </w:r>
            <w:r>
              <w:rPr>
                <w:b w:val="0"/>
                <w:color w:val="auto"/>
                <w:spacing w:val="0"/>
                <w:lang w:val="es-MX"/>
              </w:rPr>
              <w:t>ura</w:t>
            </w:r>
            <w:r w:rsidR="0097220C">
              <w:rPr>
                <w:b w:val="0"/>
                <w:color w:val="auto"/>
                <w:spacing w:val="0"/>
                <w:lang w:val="es-MX"/>
              </w:rPr>
              <w:t xml:space="preserve"> en la Esc.Sec.Gral.No.18 “Cecilio Chi”</w:t>
            </w:r>
          </w:p>
          <w:p w:rsidR="00B91F63" w:rsidRDefault="00B91F63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  <w:r>
              <w:rPr>
                <w:b w:val="0"/>
                <w:color w:val="auto"/>
                <w:spacing w:val="0"/>
                <w:lang w:val="es-MX"/>
              </w:rPr>
              <w:t>Auxiliar de secretaria en la Esc.Sec.Gral.No.18 “Cecilio Chi”</w:t>
            </w:r>
          </w:p>
          <w:p w:rsidR="006711C5" w:rsidRDefault="006711C5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  <w:r>
              <w:rPr>
                <w:b w:val="0"/>
                <w:color w:val="auto"/>
                <w:spacing w:val="0"/>
                <w:lang w:val="es-MX"/>
              </w:rPr>
              <w:t>Auxiliar de capturista en la Esc.Sec.Gral.No.18 “Cecilio Chi”</w:t>
            </w:r>
          </w:p>
          <w:p w:rsidR="0097220C" w:rsidRDefault="0097220C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  <w:r>
              <w:rPr>
                <w:b w:val="0"/>
                <w:color w:val="auto"/>
                <w:spacing w:val="0"/>
                <w:lang w:val="es-MX"/>
              </w:rPr>
              <w:t>Maestra de Ajedrez a niños</w:t>
            </w:r>
          </w:p>
          <w:p w:rsidR="0097220C" w:rsidRDefault="00B91F63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  <w:r>
              <w:rPr>
                <w:b w:val="0"/>
                <w:color w:val="auto"/>
                <w:spacing w:val="0"/>
                <w:lang w:val="es-MX"/>
              </w:rPr>
              <w:t xml:space="preserve">Impartiendo curso de programación en </w:t>
            </w:r>
            <w:proofErr w:type="spellStart"/>
            <w:r w:rsidR="006711C5">
              <w:rPr>
                <w:b w:val="0"/>
                <w:color w:val="auto"/>
                <w:spacing w:val="0"/>
                <w:lang w:val="es-MX"/>
              </w:rPr>
              <w:t>S</w:t>
            </w:r>
            <w:r>
              <w:rPr>
                <w:b w:val="0"/>
                <w:color w:val="auto"/>
                <w:spacing w:val="0"/>
                <w:lang w:val="es-MX"/>
              </w:rPr>
              <w:t>cratch</w:t>
            </w:r>
            <w:proofErr w:type="spellEnd"/>
            <w:r>
              <w:rPr>
                <w:b w:val="0"/>
                <w:color w:val="auto"/>
                <w:spacing w:val="0"/>
                <w:lang w:val="es-MX"/>
              </w:rPr>
              <w:t xml:space="preserve"> a niños de 8-10años</w:t>
            </w:r>
          </w:p>
          <w:p w:rsidR="002239D1" w:rsidRDefault="002239D1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2239D1" w:rsidRPr="00067674" w:rsidRDefault="002239D1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155CF0" w:rsidRPr="000531A4" w:rsidRDefault="00F26FE3">
            <w:pPr>
              <w:pStyle w:val="Subseccin"/>
              <w:rPr>
                <w:color w:val="auto"/>
                <w:spacing w:val="0"/>
              </w:rPr>
            </w:pPr>
            <w:r w:rsidRPr="000531A4">
              <w:rPr>
                <w:color w:val="auto"/>
                <w:spacing w:val="0"/>
              </w:rPr>
              <w:t>C</w:t>
            </w:r>
            <w:r w:rsidR="00615758" w:rsidRPr="000531A4">
              <w:rPr>
                <w:color w:val="auto"/>
                <w:spacing w:val="0"/>
              </w:rPr>
              <w:t>onocimientos</w:t>
            </w:r>
          </w:p>
          <w:p w:rsidR="002849C4" w:rsidRDefault="002849C4" w:rsidP="002849C4">
            <w:pPr>
              <w:pStyle w:val="Subseccin"/>
              <w:rPr>
                <w:color w:val="auto"/>
                <w:spacing w:val="0"/>
              </w:rPr>
            </w:pPr>
          </w:p>
          <w:p w:rsidR="002239D1" w:rsidRDefault="002239D1" w:rsidP="002849C4">
            <w:pPr>
              <w:pStyle w:val="Subseccin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  <w:t xml:space="preserve">Inglés </w:t>
            </w:r>
            <w:r w:rsidR="0097220C">
              <w:rPr>
                <w:color w:val="auto"/>
                <w:spacing w:val="0"/>
              </w:rPr>
              <w:t>– 80%</w:t>
            </w:r>
          </w:p>
          <w:p w:rsidR="002239D1" w:rsidRDefault="007D1F1A" w:rsidP="002849C4">
            <w:pPr>
              <w:pStyle w:val="Subseccin"/>
              <w:rPr>
                <w:color w:val="auto"/>
                <w:spacing w:val="0"/>
              </w:rPr>
            </w:pPr>
            <w:r w:rsidRPr="007D1F1A">
              <w:rPr>
                <w:color w:val="auto"/>
                <w:spacing w:val="0"/>
              </w:rPr>
              <w:t>C</w:t>
            </w:r>
            <w:r w:rsidR="002239D1" w:rsidRPr="007D1F1A">
              <w:rPr>
                <w:color w:val="auto"/>
                <w:spacing w:val="0"/>
              </w:rPr>
              <w:t>ertificación</w:t>
            </w:r>
            <w:r w:rsidR="002239D1">
              <w:rPr>
                <w:color w:val="auto"/>
                <w:spacing w:val="0"/>
              </w:rPr>
              <w:t xml:space="preserve"> en francés </w:t>
            </w:r>
            <w:proofErr w:type="spellStart"/>
            <w:r w:rsidR="002239D1">
              <w:rPr>
                <w:color w:val="auto"/>
                <w:spacing w:val="0"/>
              </w:rPr>
              <w:t>Delf</w:t>
            </w:r>
            <w:proofErr w:type="spellEnd"/>
            <w:r w:rsidR="002239D1">
              <w:rPr>
                <w:color w:val="auto"/>
                <w:spacing w:val="0"/>
              </w:rPr>
              <w:t xml:space="preserve"> - A1</w:t>
            </w:r>
          </w:p>
          <w:p w:rsidR="002239D1" w:rsidRPr="007D1F1A" w:rsidRDefault="002239D1" w:rsidP="002849C4">
            <w:pPr>
              <w:pStyle w:val="Subseccin"/>
              <w:rPr>
                <w:color w:val="auto"/>
                <w:spacing w:val="0"/>
                <w:lang w:val="en-US"/>
              </w:rPr>
            </w:pPr>
            <w:r w:rsidRPr="007D1F1A">
              <w:rPr>
                <w:color w:val="auto"/>
                <w:spacing w:val="0"/>
                <w:lang w:val="en-US"/>
              </w:rPr>
              <w:t xml:space="preserve">Programación </w:t>
            </w:r>
            <w:proofErr w:type="spellStart"/>
            <w:r w:rsidRPr="007D1F1A">
              <w:rPr>
                <w:color w:val="auto"/>
                <w:spacing w:val="0"/>
                <w:lang w:val="en-US"/>
              </w:rPr>
              <w:t>en</w:t>
            </w:r>
            <w:proofErr w:type="spellEnd"/>
            <w:r w:rsidRPr="007D1F1A">
              <w:rPr>
                <w:color w:val="auto"/>
                <w:spacing w:val="0"/>
                <w:lang w:val="en-US"/>
              </w:rPr>
              <w:t xml:space="preserve"> C|</w:t>
            </w:r>
          </w:p>
          <w:p w:rsidR="002239D1" w:rsidRPr="006711C5" w:rsidRDefault="002239D1" w:rsidP="002849C4">
            <w:pPr>
              <w:pStyle w:val="Subseccin"/>
              <w:rPr>
                <w:color w:val="auto"/>
                <w:spacing w:val="0"/>
                <w:lang w:val="en-US"/>
              </w:rPr>
            </w:pPr>
            <w:r w:rsidRPr="006711C5">
              <w:rPr>
                <w:color w:val="auto"/>
                <w:spacing w:val="0"/>
                <w:lang w:val="en-US"/>
              </w:rPr>
              <w:t>Frameworks Visual Studio, Net Beans</w:t>
            </w:r>
            <w:r w:rsidR="006711C5" w:rsidRPr="006711C5">
              <w:rPr>
                <w:color w:val="auto"/>
                <w:spacing w:val="0"/>
                <w:lang w:val="en-US"/>
              </w:rPr>
              <w:t>, S</w:t>
            </w:r>
            <w:r w:rsidR="006711C5">
              <w:rPr>
                <w:color w:val="auto"/>
                <w:spacing w:val="0"/>
                <w:lang w:val="en-US"/>
              </w:rPr>
              <w:t>cratch</w:t>
            </w:r>
          </w:p>
          <w:p w:rsidR="002239D1" w:rsidRPr="006711C5" w:rsidRDefault="002239D1" w:rsidP="002849C4">
            <w:pPr>
              <w:pStyle w:val="Subseccin"/>
              <w:rPr>
                <w:color w:val="auto"/>
                <w:spacing w:val="0"/>
                <w:lang w:val="es-MX"/>
              </w:rPr>
            </w:pPr>
            <w:r w:rsidRPr="006711C5">
              <w:rPr>
                <w:color w:val="auto"/>
                <w:spacing w:val="0"/>
                <w:lang w:val="es-MX"/>
              </w:rPr>
              <w:t>S.O. Windows Cualquier versión</w:t>
            </w:r>
          </w:p>
          <w:p w:rsidR="0097220C" w:rsidRPr="006711C5" w:rsidRDefault="0097220C" w:rsidP="002849C4">
            <w:pPr>
              <w:pStyle w:val="Subseccin"/>
              <w:rPr>
                <w:color w:val="auto"/>
                <w:spacing w:val="0"/>
                <w:lang w:val="es-MX"/>
              </w:rPr>
            </w:pPr>
          </w:p>
          <w:p w:rsidR="002239D1" w:rsidRPr="007D1F1A" w:rsidRDefault="002239D1" w:rsidP="002849C4">
            <w:pPr>
              <w:pStyle w:val="Subseccin"/>
              <w:rPr>
                <w:color w:val="auto"/>
                <w:spacing w:val="0"/>
                <w:u w:val="single"/>
                <w:lang w:val="es-MX"/>
              </w:rPr>
            </w:pPr>
          </w:p>
          <w:p w:rsidR="002239D1" w:rsidRPr="006711C5" w:rsidRDefault="002239D1" w:rsidP="002849C4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2849C4" w:rsidRPr="006711C5" w:rsidRDefault="002849C4" w:rsidP="002849C4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2849C4" w:rsidRPr="006711C5" w:rsidRDefault="002849C4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6346B4" w:rsidRPr="006711C5" w:rsidRDefault="006346B4">
            <w:pPr>
              <w:pStyle w:val="Subseccin"/>
              <w:rPr>
                <w:b w:val="0"/>
                <w:color w:val="auto"/>
                <w:spacing w:val="0"/>
                <w:lang w:val="es-MX"/>
              </w:rPr>
            </w:pPr>
          </w:p>
          <w:p w:rsidR="00615758" w:rsidRPr="000531A4" w:rsidRDefault="00615758">
            <w:pPr>
              <w:pStyle w:val="Subseccin"/>
              <w:rPr>
                <w:color w:val="auto"/>
                <w:spacing w:val="0"/>
              </w:rPr>
            </w:pPr>
            <w:r w:rsidRPr="000531A4">
              <w:rPr>
                <w:color w:val="auto"/>
                <w:spacing w:val="0"/>
              </w:rPr>
              <w:t>Cursos</w:t>
            </w:r>
          </w:p>
          <w:p w:rsidR="00615758" w:rsidRPr="000531A4" w:rsidRDefault="00615758">
            <w:pPr>
              <w:pStyle w:val="Subseccin"/>
              <w:rPr>
                <w:b w:val="0"/>
                <w:color w:val="auto"/>
                <w:spacing w:val="0"/>
              </w:rPr>
            </w:pPr>
            <w:r w:rsidRPr="000531A4">
              <w:rPr>
                <w:b w:val="0"/>
                <w:color w:val="auto"/>
                <w:spacing w:val="0"/>
              </w:rPr>
              <w:t>Primeros Auxilios</w:t>
            </w:r>
          </w:p>
          <w:p w:rsidR="0096472C" w:rsidRDefault="006711C5" w:rsidP="00B91F63">
            <w:pPr>
              <w:pStyle w:val="Subseccin"/>
              <w:rPr>
                <w:b w:val="0"/>
                <w:color w:val="auto"/>
                <w:spacing w:val="0"/>
              </w:rPr>
            </w:pPr>
            <w:r>
              <w:rPr>
                <w:b w:val="0"/>
                <w:color w:val="auto"/>
                <w:spacing w:val="0"/>
              </w:rPr>
              <w:t>Francés (en curso)</w:t>
            </w:r>
          </w:p>
          <w:p w:rsidR="002C471D" w:rsidRDefault="002C471D" w:rsidP="00B91F63">
            <w:pPr>
              <w:pStyle w:val="Subseccin"/>
              <w:rPr>
                <w:b w:val="0"/>
                <w:color w:val="auto"/>
                <w:spacing w:val="0"/>
              </w:rPr>
            </w:pPr>
            <w:r>
              <w:rPr>
                <w:b w:val="0"/>
                <w:color w:val="auto"/>
                <w:spacing w:val="0"/>
              </w:rPr>
              <w:t>Inteligencia Emocional</w:t>
            </w:r>
          </w:p>
          <w:p w:rsidR="002C471D" w:rsidRDefault="002C471D" w:rsidP="00B91F63">
            <w:pPr>
              <w:pStyle w:val="Subseccin"/>
              <w:rPr>
                <w:b w:val="0"/>
                <w:color w:val="auto"/>
                <w:spacing w:val="0"/>
              </w:rPr>
            </w:pPr>
            <w:r>
              <w:rPr>
                <w:b w:val="0"/>
                <w:color w:val="auto"/>
                <w:spacing w:val="0"/>
              </w:rPr>
              <w:t>Liderazgo</w:t>
            </w:r>
          </w:p>
          <w:p w:rsidR="002C471D" w:rsidRPr="000531A4" w:rsidRDefault="002C471D" w:rsidP="00B91F63">
            <w:pPr>
              <w:pStyle w:val="Subseccin"/>
            </w:pPr>
            <w:r>
              <w:rPr>
                <w:b w:val="0"/>
                <w:color w:val="auto"/>
                <w:spacing w:val="0"/>
              </w:rPr>
              <w:t>Acreditación de competencias tecnológicas</w:t>
            </w:r>
          </w:p>
        </w:tc>
      </w:tr>
    </w:tbl>
    <w:p w:rsidR="006711C5" w:rsidRDefault="006711C5">
      <w:pPr>
        <w:spacing w:after="200" w:line="276" w:lineRule="auto"/>
        <w:rPr>
          <w:sz w:val="24"/>
          <w:szCs w:val="24"/>
        </w:rPr>
      </w:pPr>
    </w:p>
    <w:p w:rsidR="0096472C" w:rsidRDefault="0060272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REFERENCAS:</w:t>
      </w:r>
    </w:p>
    <w:p w:rsidR="00602720" w:rsidRDefault="002C471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Lic. Angelina Gatica</w:t>
      </w:r>
    </w:p>
    <w:p w:rsidR="00602720" w:rsidRPr="007D1F1A" w:rsidRDefault="00602720">
      <w:pPr>
        <w:spacing w:after="200" w:line="276" w:lineRule="auto"/>
        <w:rPr>
          <w:sz w:val="24"/>
          <w:szCs w:val="24"/>
          <w:lang w:val="es-MX"/>
        </w:rPr>
      </w:pPr>
      <w:r w:rsidRPr="007D1F1A">
        <w:rPr>
          <w:sz w:val="24"/>
          <w:szCs w:val="24"/>
          <w:lang w:val="es-MX"/>
        </w:rPr>
        <w:t>Cel. 998</w:t>
      </w:r>
      <w:r w:rsidR="005000D1" w:rsidRPr="007D1F1A">
        <w:rPr>
          <w:sz w:val="24"/>
          <w:szCs w:val="24"/>
          <w:lang w:val="es-MX"/>
        </w:rPr>
        <w:t xml:space="preserve"> </w:t>
      </w:r>
      <w:r w:rsidR="002C471D" w:rsidRPr="007D1F1A">
        <w:rPr>
          <w:sz w:val="24"/>
          <w:szCs w:val="24"/>
          <w:lang w:val="es-MX"/>
        </w:rPr>
        <w:t>152 7214</w:t>
      </w:r>
    </w:p>
    <w:p w:rsidR="00602720" w:rsidRPr="007A1994" w:rsidRDefault="002C471D">
      <w:pPr>
        <w:spacing w:after="200" w:line="276" w:lineRule="auto"/>
        <w:rPr>
          <w:sz w:val="24"/>
          <w:szCs w:val="24"/>
          <w:lang w:val="en-US"/>
        </w:rPr>
      </w:pPr>
      <w:proofErr w:type="spellStart"/>
      <w:r w:rsidRPr="007A1994">
        <w:rPr>
          <w:sz w:val="24"/>
          <w:szCs w:val="24"/>
          <w:lang w:val="en-US"/>
        </w:rPr>
        <w:t>Lic</w:t>
      </w:r>
      <w:proofErr w:type="spellEnd"/>
      <w:r w:rsidRPr="007A1994">
        <w:rPr>
          <w:sz w:val="24"/>
          <w:szCs w:val="24"/>
          <w:lang w:val="en-US"/>
        </w:rPr>
        <w:t>.</w:t>
      </w:r>
      <w:r w:rsidR="00FB7CE4">
        <w:rPr>
          <w:sz w:val="24"/>
          <w:szCs w:val="24"/>
          <w:lang w:val="en-US"/>
        </w:rPr>
        <w:t xml:space="preserve"> </w:t>
      </w:r>
      <w:r w:rsidR="007A1994" w:rsidRPr="007A1994">
        <w:rPr>
          <w:sz w:val="24"/>
          <w:szCs w:val="24"/>
          <w:lang w:val="en-US"/>
        </w:rPr>
        <w:t>Moises G</w:t>
      </w:r>
      <w:r w:rsidR="007A1994">
        <w:rPr>
          <w:sz w:val="24"/>
          <w:szCs w:val="24"/>
          <w:lang w:val="en-US"/>
        </w:rPr>
        <w:t>onzales</w:t>
      </w:r>
    </w:p>
    <w:p w:rsidR="00230EE8" w:rsidRPr="007A1994" w:rsidRDefault="005000D1">
      <w:pPr>
        <w:spacing w:after="200" w:line="276" w:lineRule="auto"/>
        <w:rPr>
          <w:sz w:val="24"/>
          <w:szCs w:val="24"/>
          <w:lang w:val="en-US"/>
        </w:rPr>
      </w:pPr>
      <w:proofErr w:type="spellStart"/>
      <w:r w:rsidRPr="007A1994">
        <w:rPr>
          <w:sz w:val="24"/>
          <w:szCs w:val="24"/>
          <w:lang w:val="en-US"/>
        </w:rPr>
        <w:t>Cel</w:t>
      </w:r>
      <w:proofErr w:type="spellEnd"/>
      <w:r w:rsidRPr="007A1994">
        <w:rPr>
          <w:sz w:val="24"/>
          <w:szCs w:val="24"/>
          <w:lang w:val="en-US"/>
        </w:rPr>
        <w:t xml:space="preserve">. </w:t>
      </w:r>
      <w:r w:rsidR="00FB7CE4">
        <w:rPr>
          <w:sz w:val="24"/>
          <w:szCs w:val="24"/>
          <w:lang w:val="en-US"/>
        </w:rPr>
        <w:t>984 807 8750</w:t>
      </w:r>
    </w:p>
    <w:p w:rsidR="00602720" w:rsidRPr="007A1994" w:rsidRDefault="00602720">
      <w:pPr>
        <w:spacing w:after="200" w:line="276" w:lineRule="auto"/>
        <w:rPr>
          <w:sz w:val="24"/>
          <w:szCs w:val="24"/>
          <w:lang w:val="en-US"/>
        </w:rPr>
      </w:pPr>
    </w:p>
    <w:p w:rsidR="00602720" w:rsidRPr="007A1994" w:rsidRDefault="00602720">
      <w:pPr>
        <w:spacing w:after="200" w:line="276" w:lineRule="auto"/>
        <w:rPr>
          <w:sz w:val="24"/>
          <w:szCs w:val="24"/>
          <w:lang w:val="en-US"/>
        </w:rPr>
      </w:pPr>
    </w:p>
    <w:sectPr w:rsidR="00602720" w:rsidRPr="007A1994" w:rsidSect="0096472C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5A" w:rsidRDefault="0092395A">
      <w:pPr>
        <w:spacing w:after="0" w:line="240" w:lineRule="auto"/>
      </w:pPr>
      <w:r>
        <w:separator/>
      </w:r>
    </w:p>
  </w:endnote>
  <w:endnote w:type="continuationSeparator" w:id="0">
    <w:p w:rsidR="0092395A" w:rsidRDefault="0092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2C" w:rsidRDefault="0096472C"/>
  <w:p w:rsidR="0096472C" w:rsidRDefault="00D64878">
    <w:pPr>
      <w:pStyle w:val="Piedepginapar"/>
    </w:pPr>
    <w:r>
      <w:t xml:space="preserve">Página </w:t>
    </w:r>
    <w:r w:rsidR="00F0703C">
      <w:fldChar w:fldCharType="begin"/>
    </w:r>
    <w:r w:rsidR="00FF1F91">
      <w:instrText xml:space="preserve"> PAGE   \* MERGEFORMAT </w:instrText>
    </w:r>
    <w:r w:rsidR="00F0703C">
      <w:fldChar w:fldCharType="separate"/>
    </w:r>
    <w:r>
      <w:rPr>
        <w:noProof/>
        <w:sz w:val="24"/>
        <w:szCs w:val="24"/>
      </w:rPr>
      <w:t>2</w:t>
    </w:r>
    <w:r w:rsidR="00F0703C">
      <w:rPr>
        <w:noProof/>
        <w:sz w:val="24"/>
        <w:szCs w:val="24"/>
      </w:rPr>
      <w:fldChar w:fldCharType="end"/>
    </w:r>
  </w:p>
  <w:p w:rsidR="0096472C" w:rsidRDefault="009647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2C" w:rsidRDefault="0096472C"/>
  <w:p w:rsidR="0096472C" w:rsidRDefault="00D64878">
    <w:pPr>
      <w:pStyle w:val="Piedepginaimpar"/>
    </w:pPr>
    <w:r>
      <w:t xml:space="preserve">Página </w:t>
    </w:r>
    <w:r w:rsidR="00F0703C">
      <w:fldChar w:fldCharType="begin"/>
    </w:r>
    <w:r w:rsidR="00FF1F91">
      <w:instrText xml:space="preserve"> PAGE   \* MERGEFORMAT </w:instrText>
    </w:r>
    <w:r w:rsidR="00F0703C">
      <w:fldChar w:fldCharType="separate"/>
    </w:r>
    <w:r w:rsidR="004D5187" w:rsidRPr="004D5187">
      <w:rPr>
        <w:noProof/>
        <w:sz w:val="24"/>
        <w:szCs w:val="24"/>
      </w:rPr>
      <w:t>2</w:t>
    </w:r>
    <w:r w:rsidR="00F0703C">
      <w:rPr>
        <w:noProof/>
        <w:sz w:val="24"/>
        <w:szCs w:val="24"/>
      </w:rPr>
      <w:fldChar w:fldCharType="end"/>
    </w:r>
  </w:p>
  <w:p w:rsidR="0096472C" w:rsidRDefault="009647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5A" w:rsidRDefault="0092395A">
      <w:pPr>
        <w:spacing w:after="0" w:line="240" w:lineRule="auto"/>
      </w:pPr>
      <w:r>
        <w:separator/>
      </w:r>
    </w:p>
  </w:footnote>
  <w:footnote w:type="continuationSeparator" w:id="0">
    <w:p w:rsidR="0092395A" w:rsidRDefault="0092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id w:val="5327404"/>
      <w:placeholder>
        <w:docPart w:val="BAD0BE6717CA40DEB361DF42BB18C99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6472C" w:rsidRDefault="002239D1">
        <w:pPr>
          <w:pStyle w:val="Encabezadopar"/>
          <w:rPr>
            <w:szCs w:val="20"/>
          </w:rPr>
        </w:pPr>
        <w:r>
          <w:rPr>
            <w:szCs w:val="20"/>
            <w:lang w:val="es-MX"/>
          </w:rPr>
          <w:t xml:space="preserve">Alejandra </w:t>
        </w:r>
        <w:proofErr w:type="spellStart"/>
        <w:r>
          <w:rPr>
            <w:szCs w:val="20"/>
            <w:lang w:val="es-MX"/>
          </w:rPr>
          <w:t>Cristine</w:t>
        </w:r>
        <w:proofErr w:type="spellEnd"/>
        <w:r>
          <w:rPr>
            <w:szCs w:val="20"/>
            <w:lang w:val="es-MX"/>
          </w:rPr>
          <w:t xml:space="preserve"> Reyes</w:t>
        </w:r>
      </w:p>
    </w:sdtContent>
  </w:sdt>
  <w:p w:rsidR="0096472C" w:rsidRDefault="009647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alias w:val="Autor"/>
      <w:id w:val="5384246"/>
      <w:placeholder>
        <w:docPart w:val="96077936C82A4C03B6F7747FBE4A7E4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6472C" w:rsidRDefault="002239D1">
        <w:pPr>
          <w:pStyle w:val="Encabezadoimpar"/>
          <w:rPr>
            <w:szCs w:val="20"/>
          </w:rPr>
        </w:pPr>
        <w:r>
          <w:rPr>
            <w:szCs w:val="20"/>
            <w:lang w:val="es-MX"/>
          </w:rPr>
          <w:t xml:space="preserve">Alejandra </w:t>
        </w:r>
        <w:proofErr w:type="spellStart"/>
        <w:r>
          <w:rPr>
            <w:szCs w:val="20"/>
            <w:lang w:val="es-MX"/>
          </w:rPr>
          <w:t>Cristine</w:t>
        </w:r>
        <w:proofErr w:type="spellEnd"/>
        <w:r>
          <w:rPr>
            <w:szCs w:val="20"/>
            <w:lang w:val="es-MX"/>
          </w:rPr>
          <w:t xml:space="preserve"> Reyes</w:t>
        </w:r>
      </w:p>
    </w:sdtContent>
  </w:sdt>
  <w:p w:rsidR="0096472C" w:rsidRDefault="009647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s-MX" w:vendorID="64" w:dllVersion="0" w:nlCheck="1" w:checkStyle="1"/>
  <w:activeWritingStyle w:appName="MSWord" w:lang="en-US" w:vendorID="64" w:dllVersion="0" w:nlCheck="1" w:checkStyle="1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8B"/>
    <w:rsid w:val="00015925"/>
    <w:rsid w:val="0002322E"/>
    <w:rsid w:val="0005062B"/>
    <w:rsid w:val="000531A4"/>
    <w:rsid w:val="00067674"/>
    <w:rsid w:val="00091101"/>
    <w:rsid w:val="00095300"/>
    <w:rsid w:val="00103916"/>
    <w:rsid w:val="00116C81"/>
    <w:rsid w:val="00126CFA"/>
    <w:rsid w:val="00155CF0"/>
    <w:rsid w:val="00156151"/>
    <w:rsid w:val="00180EAE"/>
    <w:rsid w:val="00181547"/>
    <w:rsid w:val="0018247D"/>
    <w:rsid w:val="001968EA"/>
    <w:rsid w:val="001B78D1"/>
    <w:rsid w:val="001D6580"/>
    <w:rsid w:val="001E1D8B"/>
    <w:rsid w:val="002239D1"/>
    <w:rsid w:val="00230EE8"/>
    <w:rsid w:val="0023398B"/>
    <w:rsid w:val="00241C05"/>
    <w:rsid w:val="002542A7"/>
    <w:rsid w:val="002763B0"/>
    <w:rsid w:val="002849C4"/>
    <w:rsid w:val="00292470"/>
    <w:rsid w:val="002A19B1"/>
    <w:rsid w:val="002A3516"/>
    <w:rsid w:val="002C471D"/>
    <w:rsid w:val="002C5277"/>
    <w:rsid w:val="002E496B"/>
    <w:rsid w:val="00345254"/>
    <w:rsid w:val="00414F4C"/>
    <w:rsid w:val="00463D4D"/>
    <w:rsid w:val="004B4FB2"/>
    <w:rsid w:val="004D5187"/>
    <w:rsid w:val="005000D1"/>
    <w:rsid w:val="00575950"/>
    <w:rsid w:val="005A3D4B"/>
    <w:rsid w:val="005B59ED"/>
    <w:rsid w:val="005C4C4E"/>
    <w:rsid w:val="00602720"/>
    <w:rsid w:val="00602C03"/>
    <w:rsid w:val="00615758"/>
    <w:rsid w:val="00627AFA"/>
    <w:rsid w:val="006346B4"/>
    <w:rsid w:val="006456E1"/>
    <w:rsid w:val="00652CEB"/>
    <w:rsid w:val="00662371"/>
    <w:rsid w:val="006663C2"/>
    <w:rsid w:val="006711C5"/>
    <w:rsid w:val="00693127"/>
    <w:rsid w:val="0069677C"/>
    <w:rsid w:val="006A373F"/>
    <w:rsid w:val="00742242"/>
    <w:rsid w:val="00761921"/>
    <w:rsid w:val="007962B9"/>
    <w:rsid w:val="007A1994"/>
    <w:rsid w:val="007D1F1A"/>
    <w:rsid w:val="00804A67"/>
    <w:rsid w:val="00827361"/>
    <w:rsid w:val="00842040"/>
    <w:rsid w:val="00842258"/>
    <w:rsid w:val="00850880"/>
    <w:rsid w:val="0086472D"/>
    <w:rsid w:val="008B0406"/>
    <w:rsid w:val="008D44B2"/>
    <w:rsid w:val="008E76AF"/>
    <w:rsid w:val="00912817"/>
    <w:rsid w:val="00914D4A"/>
    <w:rsid w:val="0092395A"/>
    <w:rsid w:val="00936F59"/>
    <w:rsid w:val="00940697"/>
    <w:rsid w:val="0096472C"/>
    <w:rsid w:val="0097220C"/>
    <w:rsid w:val="0099057D"/>
    <w:rsid w:val="009F2252"/>
    <w:rsid w:val="009F282A"/>
    <w:rsid w:val="00A674C7"/>
    <w:rsid w:val="00AC64F6"/>
    <w:rsid w:val="00AE65A6"/>
    <w:rsid w:val="00B80A2F"/>
    <w:rsid w:val="00B91F63"/>
    <w:rsid w:val="00BA1F8E"/>
    <w:rsid w:val="00C55D4A"/>
    <w:rsid w:val="00C925EA"/>
    <w:rsid w:val="00CB6D5E"/>
    <w:rsid w:val="00CF7BCA"/>
    <w:rsid w:val="00D54D6A"/>
    <w:rsid w:val="00D64878"/>
    <w:rsid w:val="00D81CFA"/>
    <w:rsid w:val="00D82162"/>
    <w:rsid w:val="00D828CE"/>
    <w:rsid w:val="00DB0D28"/>
    <w:rsid w:val="00E340A2"/>
    <w:rsid w:val="00E72A36"/>
    <w:rsid w:val="00E97ED1"/>
    <w:rsid w:val="00EB7F08"/>
    <w:rsid w:val="00ED049B"/>
    <w:rsid w:val="00ED04DF"/>
    <w:rsid w:val="00EF196B"/>
    <w:rsid w:val="00F0703C"/>
    <w:rsid w:val="00F24A86"/>
    <w:rsid w:val="00F26FE3"/>
    <w:rsid w:val="00F526B6"/>
    <w:rsid w:val="00F66002"/>
    <w:rsid w:val="00F822B9"/>
    <w:rsid w:val="00FA6860"/>
    <w:rsid w:val="00FB7CE4"/>
    <w:rsid w:val="00FC4A6E"/>
    <w:rsid w:val="00FF1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E8E480"/>
  <w15:docId w15:val="{E2721DA3-88F9-4B39-AF4D-F215B0D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2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96472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96472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96472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96472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96472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96472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96472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96472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96472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96472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96472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96472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96472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96472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96472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96472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72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72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6472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6472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96472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96472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6472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472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96472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472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96472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72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72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72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72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72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72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72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72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6472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6472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96472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72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96472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96472C"/>
    <w:pPr>
      <w:ind w:left="360" w:hanging="360"/>
    </w:pPr>
  </w:style>
  <w:style w:type="paragraph" w:styleId="Lista2">
    <w:name w:val="List 2"/>
    <w:basedOn w:val="Normal"/>
    <w:uiPriority w:val="99"/>
    <w:unhideWhenUsed/>
    <w:rsid w:val="0096472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96472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96472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96472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96472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96472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96472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96472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96472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96472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96472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96472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96472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472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6472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96472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96472C"/>
    <w:pPr>
      <w:ind w:left="220" w:hanging="220"/>
    </w:pPr>
  </w:style>
  <w:style w:type="paragraph" w:styleId="Ttulo">
    <w:name w:val="Title"/>
    <w:basedOn w:val="Normal"/>
    <w:link w:val="TtuloCar"/>
    <w:uiPriority w:val="10"/>
    <w:rsid w:val="0096472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6472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6472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96472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96472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96472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96472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96472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96472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96472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96472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96472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96472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96472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96472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96472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96472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96472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96472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96472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0300139@unicaribe.m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A\Documents\ALEJANDRA\Documents\CURRICULUM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B099F9A6974B71BE25B5E9BA804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9358-023F-4287-A9D5-6869A8AAAE04}"/>
      </w:docPartPr>
      <w:docPartBody>
        <w:p w:rsidR="008A4681" w:rsidRDefault="001C5C7C">
          <w:pPr>
            <w:pStyle w:val="72B099F9A6974B71BE25B5E9BA8047E0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E8B997C4F8E04B0FA6F3DF66CB9A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C5B3A-FDC7-4696-8888-4A43B85905E4}"/>
      </w:docPartPr>
      <w:docPartBody>
        <w:p w:rsidR="008A4681" w:rsidRDefault="001C5C7C">
          <w:pPr>
            <w:pStyle w:val="E8B997C4F8E04B0FA6F3DF66CB9A5FFA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BAD0BE6717CA40DEB361DF42BB18C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C7707-8909-476B-A4F7-1494085670A6}"/>
      </w:docPartPr>
      <w:docPartBody>
        <w:p w:rsidR="008A4681" w:rsidRDefault="001C5C7C">
          <w:pPr>
            <w:pStyle w:val="BAD0BE6717CA40DEB361DF42BB18C991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96077936C82A4C03B6F7747FBE4A7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AB92A-399B-4527-93D7-09D0F89B9ECE}"/>
      </w:docPartPr>
      <w:docPartBody>
        <w:p w:rsidR="008A4681" w:rsidRDefault="001C5C7C">
          <w:pPr>
            <w:pStyle w:val="96077936C82A4C03B6F7747FBE4A7E4F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5C7C"/>
    <w:rsid w:val="00035C3C"/>
    <w:rsid w:val="000447A9"/>
    <w:rsid w:val="00057F6C"/>
    <w:rsid w:val="000A7AE0"/>
    <w:rsid w:val="001C5C7C"/>
    <w:rsid w:val="003275CE"/>
    <w:rsid w:val="00351F0D"/>
    <w:rsid w:val="003A430D"/>
    <w:rsid w:val="003C185A"/>
    <w:rsid w:val="00464123"/>
    <w:rsid w:val="005754EA"/>
    <w:rsid w:val="0059477C"/>
    <w:rsid w:val="005A3EF5"/>
    <w:rsid w:val="00685F0A"/>
    <w:rsid w:val="00722169"/>
    <w:rsid w:val="00814082"/>
    <w:rsid w:val="008A4681"/>
    <w:rsid w:val="008E1D3F"/>
    <w:rsid w:val="00926DCE"/>
    <w:rsid w:val="009C15FA"/>
    <w:rsid w:val="00B915A3"/>
    <w:rsid w:val="00C57A61"/>
    <w:rsid w:val="00D36711"/>
    <w:rsid w:val="00D426B1"/>
    <w:rsid w:val="00ED7AA1"/>
    <w:rsid w:val="00F30325"/>
    <w:rsid w:val="00F61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8A4681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2D1381361865453E8D3ABB4B956088F3">
    <w:name w:val="2D1381361865453E8D3ABB4B956088F3"/>
    <w:rsid w:val="008A4681"/>
  </w:style>
  <w:style w:type="paragraph" w:customStyle="1" w:styleId="72B099F9A6974B71BE25B5E9BA8047E0">
    <w:name w:val="72B099F9A6974B71BE25B5E9BA8047E0"/>
    <w:rsid w:val="008A4681"/>
  </w:style>
  <w:style w:type="paragraph" w:customStyle="1" w:styleId="E8B997C4F8E04B0FA6F3DF66CB9A5FFA">
    <w:name w:val="E8B997C4F8E04B0FA6F3DF66CB9A5FFA"/>
    <w:rsid w:val="008A4681"/>
  </w:style>
  <w:style w:type="paragraph" w:customStyle="1" w:styleId="1A2F8890DC994E36943D520B97F8D5CB">
    <w:name w:val="1A2F8890DC994E36943D520B97F8D5CB"/>
    <w:rsid w:val="008A4681"/>
  </w:style>
  <w:style w:type="paragraph" w:customStyle="1" w:styleId="26DA9745D3FD4539B3F703E8F7A7D936">
    <w:name w:val="26DA9745D3FD4539B3F703E8F7A7D936"/>
    <w:rsid w:val="008A4681"/>
  </w:style>
  <w:style w:type="paragraph" w:customStyle="1" w:styleId="DB807C3118F64713A6B1B9F305CED252">
    <w:name w:val="DB807C3118F64713A6B1B9F305CED252"/>
    <w:rsid w:val="008A4681"/>
  </w:style>
  <w:style w:type="paragraph" w:customStyle="1" w:styleId="ECA24618816B43F2AA27703B5916BCAF">
    <w:name w:val="ECA24618816B43F2AA27703B5916BCAF"/>
    <w:rsid w:val="008A4681"/>
  </w:style>
  <w:style w:type="paragraph" w:customStyle="1" w:styleId="9CA26E74C8A54375AC0808511E340152">
    <w:name w:val="9CA26E74C8A54375AC0808511E340152"/>
    <w:rsid w:val="008A4681"/>
  </w:style>
  <w:style w:type="paragraph" w:customStyle="1" w:styleId="9084AA6CD3E641D6A9C724A1B4C1EB9F">
    <w:name w:val="9084AA6CD3E641D6A9C724A1B4C1EB9F"/>
    <w:rsid w:val="008A4681"/>
  </w:style>
  <w:style w:type="paragraph" w:customStyle="1" w:styleId="EA5A0CEB422C412083E14615F9AA93D7">
    <w:name w:val="EA5A0CEB422C412083E14615F9AA93D7"/>
    <w:rsid w:val="008A4681"/>
  </w:style>
  <w:style w:type="paragraph" w:customStyle="1" w:styleId="883B867B2CD34516A9C4EB8557FE18E9">
    <w:name w:val="883B867B2CD34516A9C4EB8557FE18E9"/>
    <w:rsid w:val="008A4681"/>
  </w:style>
  <w:style w:type="paragraph" w:customStyle="1" w:styleId="6A47471954994818AC4E95F3BF78AEA9">
    <w:name w:val="6A47471954994818AC4E95F3BF78AEA9"/>
    <w:rsid w:val="008A4681"/>
  </w:style>
  <w:style w:type="paragraph" w:customStyle="1" w:styleId="4D91990FFFE347BC97E2EBDDA2257F8D">
    <w:name w:val="4D91990FFFE347BC97E2EBDDA2257F8D"/>
    <w:rsid w:val="008A4681"/>
  </w:style>
  <w:style w:type="paragraph" w:customStyle="1" w:styleId="BC30F1AE7BB8415B96B322F9BD36B39D">
    <w:name w:val="BC30F1AE7BB8415B96B322F9BD36B39D"/>
    <w:rsid w:val="008A4681"/>
  </w:style>
  <w:style w:type="paragraph" w:customStyle="1" w:styleId="88D35D892A6E45B292B0A4C558DAFFE8">
    <w:name w:val="88D35D892A6E45B292B0A4C558DAFFE8"/>
    <w:rsid w:val="008A4681"/>
  </w:style>
  <w:style w:type="paragraph" w:customStyle="1" w:styleId="9A8DFE0A463344D5B3A1150D9AAA2246">
    <w:name w:val="9A8DFE0A463344D5B3A1150D9AAA2246"/>
    <w:rsid w:val="008A4681"/>
  </w:style>
  <w:style w:type="paragraph" w:customStyle="1" w:styleId="63F8D9224FF74AC0BAE09C305F6FC40A">
    <w:name w:val="63F8D9224FF74AC0BAE09C305F6FC40A"/>
    <w:rsid w:val="008A4681"/>
  </w:style>
  <w:style w:type="paragraph" w:customStyle="1" w:styleId="BAD0BE6717CA40DEB361DF42BB18C991">
    <w:name w:val="BAD0BE6717CA40DEB361DF42BB18C991"/>
    <w:rsid w:val="008A4681"/>
  </w:style>
  <w:style w:type="paragraph" w:customStyle="1" w:styleId="96077936C82A4C03B6F7747FBE4A7E4F">
    <w:name w:val="96077936C82A4C03B6F7747FBE4A7E4F"/>
    <w:rsid w:val="008A4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Cristine Reyes</dc:creator>
  <cp:lastModifiedBy>Alejandra R</cp:lastModifiedBy>
  <cp:revision>4</cp:revision>
  <dcterms:created xsi:type="dcterms:W3CDTF">2017-06-20T06:05:00Z</dcterms:created>
  <dcterms:modified xsi:type="dcterms:W3CDTF">2018-02-11T05:11:00Z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